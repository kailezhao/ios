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04363" w14:textId="77777777" w:rsidR="00533586" w:rsidRDefault="00E869F8" w:rsidP="00E869F8">
      <w:pPr>
        <w:pStyle w:val="1"/>
        <w:rPr>
          <w:rFonts w:hint="eastAsia"/>
        </w:rPr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总结</w:t>
      </w:r>
    </w:p>
    <w:p w14:paraId="6AA5CF5B" w14:textId="77777777" w:rsidR="00E869F8" w:rsidRPr="00E869F8" w:rsidRDefault="00E869F8" w:rsidP="00E869F8">
      <w:pPr>
        <w:rPr>
          <w:rFonts w:hint="eastAsia"/>
          <w:sz w:val="36"/>
          <w:szCs w:val="36"/>
        </w:rPr>
      </w:pPr>
      <w:r w:rsidRPr="00E869F8">
        <w:rPr>
          <w:rFonts w:hint="eastAsia"/>
          <w:sz w:val="36"/>
          <w:szCs w:val="36"/>
        </w:rPr>
        <w:t>基础问题</w:t>
      </w:r>
    </w:p>
    <w:p w14:paraId="7610BE35" w14:textId="77777777" w:rsidR="00E869F8" w:rsidRPr="00E869F8" w:rsidRDefault="00E869F8" w:rsidP="00E869F8">
      <w:pPr>
        <w:ind w:firstLine="720"/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p w14:paraId="7B5DE386" w14:textId="77777777" w:rsidR="00E869F8" w:rsidRPr="00E869F8" w:rsidRDefault="00E869F8" w:rsidP="00E869F8">
      <w:pPr>
        <w:rPr>
          <w:rFonts w:hint="eastAsia"/>
        </w:rPr>
      </w:pPr>
    </w:p>
    <w:sectPr w:rsidR="00E869F8" w:rsidRPr="00E869F8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67B2F" w14:textId="77777777" w:rsidR="0007586E" w:rsidRDefault="0007586E">
      <w:r>
        <w:separator/>
      </w:r>
    </w:p>
    <w:p w14:paraId="12D09514" w14:textId="77777777" w:rsidR="0007586E" w:rsidRDefault="0007586E"/>
  </w:endnote>
  <w:endnote w:type="continuationSeparator" w:id="0">
    <w:p w14:paraId="33A74AD8" w14:textId="77777777" w:rsidR="0007586E" w:rsidRDefault="0007586E">
      <w:r>
        <w:continuationSeparator/>
      </w:r>
    </w:p>
    <w:p w14:paraId="33EEFF42" w14:textId="77777777" w:rsidR="0007586E" w:rsidRDefault="000758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B1578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03CAB" w14:textId="77777777" w:rsidR="0007586E" w:rsidRDefault="0007586E">
      <w:r>
        <w:separator/>
      </w:r>
    </w:p>
    <w:p w14:paraId="180446F0" w14:textId="77777777" w:rsidR="0007586E" w:rsidRDefault="0007586E"/>
  </w:footnote>
  <w:footnote w:type="continuationSeparator" w:id="0">
    <w:p w14:paraId="72F37999" w14:textId="77777777" w:rsidR="0007586E" w:rsidRDefault="0007586E">
      <w:r>
        <w:continuationSeparator/>
      </w:r>
    </w:p>
    <w:p w14:paraId="018CDC32" w14:textId="77777777" w:rsidR="0007586E" w:rsidRDefault="0007586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F8"/>
    <w:rsid w:val="0007586E"/>
    <w:rsid w:val="00533586"/>
    <w:rsid w:val="00547C66"/>
    <w:rsid w:val="00C35F1A"/>
    <w:rsid w:val="00C9613D"/>
    <w:rsid w:val="00E8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C42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kl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A1"/>
    <w:rsid w:val="00C2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B0B1A657FB36C4A958219ACD0BF73A4">
    <w:name w:val="DB0B1A657FB36C4A958219ACD0BF73A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D207E97BD9AD9747BACD02B5FF0D2650">
    <w:name w:val="D207E97BD9AD9747BACD02B5FF0D26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2020-07-06T07:54:00Z</dcterms:created>
  <dcterms:modified xsi:type="dcterms:W3CDTF">2020-07-06T07:55:00Z</dcterms:modified>
</cp:coreProperties>
</file>